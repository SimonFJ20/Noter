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33A9B" w14:textId="64DC52E3" w:rsidR="00264E7B" w:rsidRDefault="00264E7B" w:rsidP="00403F65">
      <w:pPr>
        <w:pStyle w:val="Overskrift1"/>
      </w:pPr>
      <w:r>
        <w:rPr>
          <w:noProof/>
          <w:lang w:eastAsia="da-DK"/>
        </w:rPr>
        <w:drawing>
          <wp:anchor distT="0" distB="0" distL="114300" distR="114300" simplePos="0" relativeHeight="251665408" behindDoc="1" locked="0" layoutInCell="1" allowOverlap="1" wp14:anchorId="2B3912B9" wp14:editId="159CA470">
            <wp:simplePos x="0" y="0"/>
            <wp:positionH relativeFrom="margin">
              <wp:posOffset>2571750</wp:posOffset>
            </wp:positionH>
            <wp:positionV relativeFrom="paragraph">
              <wp:posOffset>118745</wp:posOffset>
            </wp:positionV>
            <wp:extent cx="1631950" cy="1961515"/>
            <wp:effectExtent l="0" t="0" r="6350" b="635"/>
            <wp:wrapTight wrapText="bothSides">
              <wp:wrapPolygon edited="0">
                <wp:start x="0" y="0"/>
                <wp:lineTo x="0" y="21397"/>
                <wp:lineTo x="21432" y="21397"/>
                <wp:lineTo x="21432" y="0"/>
                <wp:lineTo x="0" y="0"/>
              </wp:wrapPolygon>
            </wp:wrapTight>
            <wp:docPr id="14" name="Billede 14" descr="Billedresultat for keglest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lledresultat for keglestub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0" t="23203" r="6338" b="7499"/>
                    <a:stretch/>
                  </pic:blipFill>
                  <pic:spPr bwMode="auto">
                    <a:xfrm>
                      <a:off x="0" y="0"/>
                      <a:ext cx="163195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 wp14:anchorId="6806333A" wp14:editId="0AAAD7F7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2162175" cy="1988820"/>
            <wp:effectExtent l="0" t="0" r="9525" b="0"/>
            <wp:wrapTight wrapText="bothSides">
              <wp:wrapPolygon edited="0">
                <wp:start x="0" y="0"/>
                <wp:lineTo x="0" y="21310"/>
                <wp:lineTo x="21505" y="21310"/>
                <wp:lineTo x="21505" y="0"/>
                <wp:lineTo x="0" y="0"/>
              </wp:wrapPolygon>
            </wp:wrapTight>
            <wp:docPr id="13" name="Billede 13" descr="Billedresultat for pyramidest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ledresultat for pyramidestub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7" t="19733" r="25667" b="13067"/>
                    <a:stretch/>
                  </pic:blipFill>
                  <pic:spPr bwMode="auto">
                    <a:xfrm>
                      <a:off x="0" y="0"/>
                      <a:ext cx="21621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D7B8A" w14:textId="7364A946" w:rsidR="00264E7B" w:rsidRDefault="00CC622E" w:rsidP="00264E7B">
      <w:r>
        <w:rPr>
          <w:noProof/>
          <w:lang w:eastAsia="da-DK"/>
        </w:rPr>
        <w:drawing>
          <wp:anchor distT="0" distB="0" distL="114300" distR="114300" simplePos="0" relativeHeight="251666432" behindDoc="1" locked="0" layoutInCell="1" allowOverlap="1" wp14:anchorId="25E35B28" wp14:editId="5ED08ADA">
            <wp:simplePos x="0" y="0"/>
            <wp:positionH relativeFrom="page">
              <wp:posOffset>4953000</wp:posOffset>
            </wp:positionH>
            <wp:positionV relativeFrom="paragraph">
              <wp:posOffset>24130</wp:posOffset>
            </wp:positionV>
            <wp:extent cx="18440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421" y="21386"/>
                <wp:lineTo x="21421" y="0"/>
                <wp:lineTo x="0" y="0"/>
              </wp:wrapPolygon>
            </wp:wrapTight>
            <wp:docPr id="21" name="Billede 21" descr="Billedresultat for kugleuds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lledresultat for kugleudsni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3" t="6087" r="15249" b="6087"/>
                    <a:stretch/>
                  </pic:blipFill>
                  <pic:spPr bwMode="auto">
                    <a:xfrm>
                      <a:off x="0" y="0"/>
                      <a:ext cx="1844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F719C" w14:textId="611FA7F4" w:rsidR="00264E7B" w:rsidRPr="00264E7B" w:rsidRDefault="00264E7B" w:rsidP="00264E7B"/>
    <w:p w14:paraId="35E08E9A" w14:textId="65C15C22" w:rsidR="00264E7B" w:rsidRDefault="00264E7B" w:rsidP="00403F65">
      <w:pPr>
        <w:pStyle w:val="Overskrift1"/>
      </w:pPr>
    </w:p>
    <w:p w14:paraId="45F87FC2" w14:textId="09201F47" w:rsidR="00CC622E" w:rsidRDefault="00CC622E" w:rsidP="00CC622E"/>
    <w:p w14:paraId="305C8F1B" w14:textId="708FE64A" w:rsidR="00CC622E" w:rsidRDefault="00CC622E" w:rsidP="00CC622E"/>
    <w:p w14:paraId="5B829B1E" w14:textId="1790CCC6" w:rsidR="00CC622E" w:rsidRDefault="00CC622E" w:rsidP="00CC622E"/>
    <w:p w14:paraId="24845550" w14:textId="4E8FFF14" w:rsidR="00403F65" w:rsidRDefault="00403F65" w:rsidP="00403F65">
      <w:pPr>
        <w:pStyle w:val="Overskrift1"/>
      </w:pPr>
      <w:r>
        <w:t>Indledning</w:t>
      </w:r>
    </w:p>
    <w:p w14:paraId="03C9A33A" w14:textId="514B1FDE" w:rsidR="00403F65" w:rsidRDefault="00403F65" w:rsidP="00403F6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De</w:t>
      </w:r>
      <w:r w:rsidR="007728E7">
        <w:rPr>
          <w:rFonts w:ascii="Cambria Math" w:eastAsiaTheme="minorEastAsia" w:hAnsi="Cambria Math"/>
          <w:sz w:val="28"/>
          <w:szCs w:val="28"/>
        </w:rPr>
        <w:t>tte materiale er en samling af 3</w:t>
      </w:r>
      <w:r>
        <w:rPr>
          <w:rFonts w:ascii="Cambria Math" w:eastAsiaTheme="minorEastAsia" w:hAnsi="Cambria Math"/>
          <w:sz w:val="28"/>
          <w:szCs w:val="28"/>
        </w:rPr>
        <w:t xml:space="preserve"> tidligere eksamensopgaver</w:t>
      </w:r>
      <w:r w:rsidR="007728E7">
        <w:rPr>
          <w:rFonts w:ascii="Cambria Math" w:eastAsiaTheme="minorEastAsia" w:hAnsi="Cambria Math"/>
          <w:sz w:val="28"/>
          <w:szCs w:val="28"/>
        </w:rPr>
        <w:t xml:space="preserve"> og en opgave fra Teknisk Matematik</w:t>
      </w:r>
      <w:r>
        <w:rPr>
          <w:rFonts w:ascii="Cambria Math" w:eastAsiaTheme="minorEastAsia" w:hAnsi="Cambria Math"/>
          <w:sz w:val="28"/>
          <w:szCs w:val="28"/>
        </w:rPr>
        <w:t xml:space="preserve">, der hver vurderes til at kunne løses på en lektion. </w:t>
      </w:r>
    </w:p>
    <w:p w14:paraId="4A1271F9" w14:textId="24CB6159" w:rsidR="00D75294" w:rsidRDefault="00D75294" w:rsidP="00403F6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Til løsning af opgaverne skal i bruge jeres egen formelsamling. Hvis der mangler formler så opdatere formelsamlingen med disse undervejs.</w:t>
      </w:r>
    </w:p>
    <w:p w14:paraId="4259A568" w14:textId="037F61A1" w:rsidR="000B2FEB" w:rsidRDefault="000B2FEB" w:rsidP="00403F6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I skal aflevere dette og så kigger vi på det i et modul på et tidspunkt senere. Husk hele vejen igennem at beskrive hvad i laver så det er nemt for jer at forklarer det når i på et eller andet tidspunkt skal forklarer de andre hvad i har lavet. Forklaringerne er vigtigere end resultaterne </w:t>
      </w:r>
      <w:r w:rsidRPr="000B2FEB">
        <w:rPr>
          <w:rFonts w:ascii="Cambria Math" w:eastAsiaTheme="minorEastAsia" w:hAnsi="Cambria Math"/>
          <w:sz w:val="28"/>
          <w:szCs w:val="28"/>
        </w:rPr>
        <w:sym w:font="Wingdings" w:char="F04A"/>
      </w:r>
    </w:p>
    <w:p w14:paraId="48D109EC" w14:textId="7592207F" w:rsidR="000B2FEB" w:rsidRDefault="000B2FEB" w:rsidP="000B2FEB">
      <w:pPr>
        <w:pStyle w:val="Overskrift1"/>
      </w:pPr>
      <w:r>
        <w:t>Mål</w:t>
      </w:r>
    </w:p>
    <w:p w14:paraId="01F592D7" w14:textId="77A143F5" w:rsidR="000B2FEB" w:rsidRDefault="000B2FEB" w:rsidP="000B2FEB">
      <w:pPr>
        <w:pStyle w:val="Listeafsni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Repetere emnet rumlige figurer fra GF2</w:t>
      </w:r>
    </w:p>
    <w:p w14:paraId="00B9091E" w14:textId="7CDBA068" w:rsidR="000B2FEB" w:rsidRDefault="000B2FEB" w:rsidP="000B2FEB">
      <w:pPr>
        <w:pStyle w:val="Listeafsni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Opsamling på formelsamling fra GF2</w:t>
      </w:r>
    </w:p>
    <w:p w14:paraId="10A5B35D" w14:textId="00CC6033" w:rsidR="000B2FEB" w:rsidRDefault="000B2FEB" w:rsidP="000B2FEB">
      <w:pPr>
        <w:pStyle w:val="Listeafsni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Blive bedre til at bruge CAS værktøj – </w:t>
      </w:r>
      <w:proofErr w:type="spellStart"/>
      <w:r>
        <w:rPr>
          <w:sz w:val="28"/>
          <w:szCs w:val="28"/>
        </w:rPr>
        <w:t>Geogebra</w:t>
      </w:r>
      <w:proofErr w:type="spellEnd"/>
    </w:p>
    <w:p w14:paraId="3B9341D2" w14:textId="1324B73B" w:rsidR="000B2FEB" w:rsidRDefault="000B2FEB" w:rsidP="000B2FEB">
      <w:pPr>
        <w:pStyle w:val="Listeafsni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Blive bedre til at forstå skriftlige opgaver</w:t>
      </w:r>
      <w:bookmarkStart w:id="0" w:name="_GoBack"/>
      <w:bookmarkEnd w:id="0"/>
    </w:p>
    <w:p w14:paraId="7A8EF541" w14:textId="29576239" w:rsidR="000B2FEB" w:rsidRDefault="000B2FEB" w:rsidP="000B2FEB">
      <w:pPr>
        <w:pStyle w:val="Listeafsni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Blive bedre til på skrift at forklarer hvordan en opgave løses</w:t>
      </w:r>
    </w:p>
    <w:p w14:paraId="185FF0E9" w14:textId="0FCD8B79" w:rsidR="000B2FEB" w:rsidRPr="000B2FEB" w:rsidRDefault="000B2FEB" w:rsidP="000B2FEB">
      <w:pPr>
        <w:pStyle w:val="Listeafsni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Blive bedre til mundtligt at forklarer hvordan en opgave er løst</w:t>
      </w:r>
    </w:p>
    <w:p w14:paraId="59E8D326" w14:textId="77777777" w:rsidR="00403F65" w:rsidRDefault="00403F65" w:rsidP="00403F65">
      <w:pPr>
        <w:pStyle w:val="Overskrift1"/>
      </w:pPr>
      <w:r>
        <w:t>Tidsplan</w:t>
      </w:r>
    </w:p>
    <w:p w14:paraId="53F93172" w14:textId="35F99828" w:rsidR="00403F65" w:rsidRPr="001E44C8" w:rsidRDefault="00D75294" w:rsidP="00403F65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5</w:t>
      </w:r>
      <w:r w:rsidR="007728E7">
        <w:rPr>
          <w:rFonts w:ascii="Cambria Math" w:hAnsi="Cambria Math"/>
          <w:sz w:val="28"/>
        </w:rPr>
        <w:t xml:space="preserve"> Lektioner til opgaverne 1 til 4</w:t>
      </w:r>
      <w:r w:rsidR="00403F65" w:rsidRPr="001E44C8">
        <w:rPr>
          <w:rFonts w:ascii="Cambria Math" w:hAnsi="Cambria Math"/>
          <w:sz w:val="28"/>
        </w:rPr>
        <w:t>.</w:t>
      </w:r>
    </w:p>
    <w:p w14:paraId="19EAB7AF" w14:textId="77777777" w:rsidR="00403F65" w:rsidRDefault="00403F65" w:rsidP="00403F65">
      <w:pPr>
        <w:pStyle w:val="Overskrift1"/>
      </w:pPr>
      <w:r>
        <w:t>Arbejdsform</w:t>
      </w:r>
    </w:p>
    <w:p w14:paraId="5C95832C" w14:textId="77777777" w:rsidR="00403F65" w:rsidRPr="001E44C8" w:rsidRDefault="00403F65" w:rsidP="00403F65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Gruppearbejde med max. 3 personer i gruppen. I bestemmer selv grupperne.</w:t>
      </w:r>
    </w:p>
    <w:p w14:paraId="6ED61D93" w14:textId="77777777" w:rsidR="00403F65" w:rsidRDefault="00403F65" w:rsidP="00403F65"/>
    <w:p w14:paraId="1868FEE4" w14:textId="77777777" w:rsidR="007728E7" w:rsidRDefault="007728E7" w:rsidP="007728E7">
      <w:pPr>
        <w:pStyle w:val="Overskrift1"/>
      </w:pPr>
      <w:r>
        <w:t>Opgave 1</w:t>
      </w:r>
    </w:p>
    <w:p w14:paraId="6442B845" w14:textId="2189D101" w:rsidR="007728E7" w:rsidRDefault="007728E7" w:rsidP="007728E7">
      <w:r>
        <w:t xml:space="preserve">Billedet viser hovedindgangen til et badeland. En del af tagkonstruktionen er, som det ses på billedet, opbygget af </w:t>
      </w:r>
      <w:proofErr w:type="spellStart"/>
      <w:r>
        <w:t>glaspariter</w:t>
      </w:r>
      <w:proofErr w:type="spellEnd"/>
      <w:r>
        <w:t>.</w:t>
      </w:r>
    </w:p>
    <w:p w14:paraId="3F23D91F" w14:textId="48E62E52" w:rsidR="007728E7" w:rsidRDefault="007728E7" w:rsidP="007728E7">
      <w:pPr>
        <w:jc w:val="center"/>
      </w:pPr>
      <w:r w:rsidRPr="00BD4C01">
        <w:rPr>
          <w:noProof/>
          <w:lang w:eastAsia="da-DK"/>
        </w:rPr>
        <w:drawing>
          <wp:inline distT="0" distB="0" distL="0" distR="0" wp14:anchorId="46C3B8B9" wp14:editId="2E4415FD">
            <wp:extent cx="2254250" cy="154331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4" t="10253" r="28049" b="64203"/>
                    <a:stretch/>
                  </pic:blipFill>
                  <pic:spPr bwMode="auto">
                    <a:xfrm>
                      <a:off x="0" y="0"/>
                      <a:ext cx="2261762" cy="15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BCD0A" w14:textId="1A5C6809" w:rsidR="007728E7" w:rsidRDefault="007728E7" w:rsidP="007728E7">
      <w:r>
        <w:t>Denne tagkonstruktion med glaspartier er opbygget som en pyramidestub oven på hvilken, der er placeret en pyramide. Både pyramidestubben og pyramiden er regulære, og har kvadratiske grundflader.</w:t>
      </w:r>
    </w:p>
    <w:p w14:paraId="1E25F8F7" w14:textId="4DFDDC2A" w:rsidR="007728E7" w:rsidRDefault="007728E7" w:rsidP="007728E7">
      <w:pPr>
        <w:keepNext/>
        <w:jc w:val="center"/>
      </w:pPr>
      <w:r w:rsidRPr="00BD4C01">
        <w:rPr>
          <w:noProof/>
          <w:lang w:eastAsia="da-DK"/>
        </w:rPr>
        <w:drawing>
          <wp:inline distT="0" distB="0" distL="0" distR="0" wp14:anchorId="467B1C0B" wp14:editId="197F8662">
            <wp:extent cx="2964489" cy="1809750"/>
            <wp:effectExtent l="0" t="0" r="762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4" t="46424" r="21951" b="24307"/>
                    <a:stretch/>
                  </pic:blipFill>
                  <pic:spPr bwMode="auto">
                    <a:xfrm>
                      <a:off x="0" y="0"/>
                      <a:ext cx="2969366" cy="18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4033D" w14:textId="77777777" w:rsidR="00A935AF" w:rsidRDefault="00A935AF" w:rsidP="007728E7">
      <w:pPr>
        <w:keepNext/>
        <w:jc w:val="center"/>
      </w:pPr>
    </w:p>
    <w:p w14:paraId="660FE83A" w14:textId="2D17F1ED" w:rsidR="007728E7" w:rsidRDefault="007728E7" w:rsidP="007728E7">
      <w:pPr>
        <w:pStyle w:val="Billedtekst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64E7B">
        <w:rPr>
          <w:noProof/>
        </w:rPr>
        <w:t>1</w:t>
      </w:r>
      <w:r>
        <w:fldChar w:fldCharType="end"/>
      </w:r>
    </w:p>
    <w:p w14:paraId="3106AF0B" w14:textId="588FF809" w:rsidR="007728E7" w:rsidRDefault="007728E7" w:rsidP="007728E7">
      <w:pPr>
        <w:rPr>
          <w:rFonts w:eastAsiaTheme="minorEastAsia"/>
        </w:rPr>
      </w:pPr>
      <w:r>
        <w:t>Figur 1 viser en tegning af tagkonstruktio</w:t>
      </w:r>
      <w:r w:rsidR="00C06A24">
        <w:t>n</w:t>
      </w:r>
      <w:r>
        <w:t>en med mål. Alle angivne mål er i meter.</w:t>
      </w:r>
      <w:r>
        <w:br/>
        <w:t xml:space="preserve">Lad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</m:t>
            </m:r>
          </m:e>
        </m:d>
        <m:r>
          <w:rPr>
            <w:rFonts w:ascii="Cambria Math" w:hAnsi="Cambria Math"/>
          </w:rPr>
          <m:t xml:space="preserve">=18 meter </m:t>
        </m:r>
        <m:r>
          <m:rPr>
            <m:sty m:val="p"/>
          </m:rPr>
          <w:rPr>
            <w:rFonts w:ascii="Cambria Math" w:hAnsi="Cambria Math"/>
          </w:rPr>
          <m:t xml:space="preserve">og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=5,4 meter</m:t>
        </m:r>
      </m:oMath>
    </w:p>
    <w:p w14:paraId="7B1C82DC" w14:textId="73A2EB7D" w:rsidR="007728E7" w:rsidRDefault="007728E7" w:rsidP="007728E7">
      <w:pPr>
        <w:pStyle w:val="Listeafsnit"/>
        <w:numPr>
          <w:ilvl w:val="0"/>
          <w:numId w:val="41"/>
        </w:numPr>
      </w:pPr>
      <w:r>
        <w:t xml:space="preserve">Bestem længden af linjestykket </w:t>
      </w:r>
      <w:r>
        <w:rPr>
          <w:i/>
        </w:rPr>
        <w:t>AB</w:t>
      </w:r>
      <w:r>
        <w:t xml:space="preserve"> og længden af linjestykket</w:t>
      </w:r>
      <w:r w:rsidR="00C06A24">
        <w:t xml:space="preserve"> </w:t>
      </w:r>
      <w:r w:rsidR="00C06A24">
        <w:rPr>
          <w:i/>
        </w:rPr>
        <w:t>BE</w:t>
      </w:r>
      <w:r w:rsidR="00C06A24">
        <w:t xml:space="preserve"> (se figur 1).</w:t>
      </w:r>
      <w:r w:rsidR="00C06A24">
        <w:br/>
      </w:r>
    </w:p>
    <w:p w14:paraId="4C312301" w14:textId="2D73847D" w:rsidR="00C06A24" w:rsidRDefault="00C06A24" w:rsidP="007728E7">
      <w:pPr>
        <w:pStyle w:val="Listeafsnit"/>
        <w:numPr>
          <w:ilvl w:val="0"/>
          <w:numId w:val="41"/>
        </w:numPr>
      </w:pPr>
      <w:r>
        <w:t xml:space="preserve">Bestem vinklen </w:t>
      </w:r>
      <w:r>
        <w:rPr>
          <w:i/>
        </w:rPr>
        <w:t>v</w:t>
      </w:r>
      <w:r>
        <w:t xml:space="preserve"> mellem vandret og fladen der indeholder punkt </w:t>
      </w:r>
      <w:r>
        <w:rPr>
          <w:i/>
        </w:rPr>
        <w:t>A</w:t>
      </w:r>
      <w:r>
        <w:t xml:space="preserve">, punkt </w:t>
      </w:r>
      <w:r>
        <w:rPr>
          <w:i/>
        </w:rPr>
        <w:t>B</w:t>
      </w:r>
      <w:r>
        <w:t xml:space="preserve">, punkt </w:t>
      </w:r>
      <w:r>
        <w:rPr>
          <w:i/>
        </w:rPr>
        <w:t>C</w:t>
      </w:r>
      <w:r>
        <w:t xml:space="preserve"> og punkt </w:t>
      </w:r>
      <w:r>
        <w:rPr>
          <w:i/>
        </w:rPr>
        <w:t>D</w:t>
      </w:r>
      <w:r>
        <w:br/>
        <w:t>(se figur 3).</w:t>
      </w:r>
      <w:r>
        <w:br/>
      </w:r>
    </w:p>
    <w:p w14:paraId="43AE7638" w14:textId="1BE7D072" w:rsidR="00C06A24" w:rsidRDefault="00C06A24" w:rsidP="007728E7">
      <w:pPr>
        <w:pStyle w:val="Listeafsnit"/>
        <w:numPr>
          <w:ilvl w:val="0"/>
          <w:numId w:val="41"/>
        </w:numPr>
      </w:pPr>
      <w:r>
        <w:t>Bestem overfladearealet på den i figur 1 viste tagkonstruktion.</w:t>
      </w:r>
    </w:p>
    <w:p w14:paraId="2734669B" w14:textId="77777777" w:rsidR="00C06A24" w:rsidRDefault="00C06A24">
      <w:pPr>
        <w:spacing w:after="0" w:line="240" w:lineRule="auto"/>
      </w:pPr>
      <w:r>
        <w:br w:type="page"/>
      </w:r>
    </w:p>
    <w:p w14:paraId="1FA1C3F8" w14:textId="43C45972" w:rsidR="00C06A24" w:rsidRDefault="00C06A24" w:rsidP="00C06A24">
      <w:pPr>
        <w:pStyle w:val="Overskrift1"/>
      </w:pPr>
      <w:r>
        <w:lastRenderedPageBreak/>
        <w:t>Opgave 2</w:t>
      </w:r>
    </w:p>
    <w:p w14:paraId="5EA838CA" w14:textId="2FA725D7" w:rsidR="00C06A24" w:rsidRDefault="00C717FB" w:rsidP="00C06A24">
      <w:r>
        <w:t>På figur 2</w:t>
      </w:r>
      <w:r w:rsidR="00C06A24">
        <w:t xml:space="preserve"> nedenfor er vist et drikkebæger.</w:t>
      </w:r>
    </w:p>
    <w:p w14:paraId="0CE4027F" w14:textId="430750D0" w:rsidR="00C717FB" w:rsidRDefault="00C717FB" w:rsidP="00C717FB">
      <w:pPr>
        <w:keepNext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F27411" wp14:editId="3B6C5D7F">
                <wp:simplePos x="0" y="0"/>
                <wp:positionH relativeFrom="column">
                  <wp:posOffset>68580</wp:posOffset>
                </wp:positionH>
                <wp:positionV relativeFrom="paragraph">
                  <wp:posOffset>2449195</wp:posOffset>
                </wp:positionV>
                <wp:extent cx="1638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2A532" w14:textId="70707C50" w:rsidR="00C717FB" w:rsidRPr="00CD23C6" w:rsidRDefault="00C717FB" w:rsidP="00C717FB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264E7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27411" id="_x0000_t202" coordsize="21600,21600" o:spt="202" path="m,l,21600r21600,l21600,xe">
                <v:stroke joinstyle="miter"/>
                <v:path gradientshapeok="t" o:connecttype="rect"/>
              </v:shapetype>
              <v:shape id="Tekstfelt 18" o:spid="_x0000_s1026" type="#_x0000_t202" style="position:absolute;margin-left:5.4pt;margin-top:192.85pt;width:12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" stroked="f">
                <v:textbox style="mso-fit-shape-to-text:t" inset="0,0,0,0">
                  <w:txbxContent>
                    <w:p w14:paraId="6512A532" w14:textId="70707C50" w:rsidR="00C717FB" w:rsidRPr="00CD23C6" w:rsidRDefault="00C717FB" w:rsidP="00C717FB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264E7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717FB"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65F3DDED" wp14:editId="4A45D239">
            <wp:simplePos x="0" y="0"/>
            <wp:positionH relativeFrom="column">
              <wp:posOffset>68580</wp:posOffset>
            </wp:positionH>
            <wp:positionV relativeFrom="paragraph">
              <wp:posOffset>6985</wp:posOffset>
            </wp:positionV>
            <wp:extent cx="163830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49" y="21393"/>
                <wp:lineTo x="21349" y="0"/>
                <wp:lineTo x="0" y="0"/>
              </wp:wrapPolygon>
            </wp:wrapTight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B40898" wp14:editId="6CE65CB0">
                <wp:simplePos x="0" y="0"/>
                <wp:positionH relativeFrom="column">
                  <wp:posOffset>2773680</wp:posOffset>
                </wp:positionH>
                <wp:positionV relativeFrom="paragraph">
                  <wp:posOffset>2342515</wp:posOffset>
                </wp:positionV>
                <wp:extent cx="3375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7050C" w14:textId="5E9B85BD" w:rsidR="00C717FB" w:rsidRPr="006B2AE5" w:rsidRDefault="00C717FB" w:rsidP="00C717FB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264E7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40898" id="Tekstfelt 19" o:spid="_x0000_s1027" type="#_x0000_t202" style="position:absolute;margin-left:218.4pt;margin-top:184.45pt;width:265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" stroked="f">
                <v:textbox style="mso-fit-shape-to-text:t" inset="0,0,0,0">
                  <w:txbxContent>
                    <w:p w14:paraId="59C7050C" w14:textId="5E9B85BD" w:rsidR="00C717FB" w:rsidRPr="006B2AE5" w:rsidRDefault="00C717FB" w:rsidP="00C717FB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264E7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717FB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6B32B8F2" wp14:editId="7C725F01">
            <wp:simplePos x="0" y="0"/>
            <wp:positionH relativeFrom="column">
              <wp:posOffset>2773680</wp:posOffset>
            </wp:positionH>
            <wp:positionV relativeFrom="paragraph">
              <wp:posOffset>182245</wp:posOffset>
            </wp:positionV>
            <wp:extent cx="337566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54" y="21326"/>
                <wp:lineTo x="21454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51BA7" w14:textId="3A114314" w:rsidR="00C06A24" w:rsidRDefault="00C06A24" w:rsidP="00C06A24"/>
    <w:p w14:paraId="0C31C269" w14:textId="77777777" w:rsidR="00C717FB" w:rsidRDefault="00C717FB" w:rsidP="00C06A24"/>
    <w:p w14:paraId="4B382527" w14:textId="77777777" w:rsidR="00C717FB" w:rsidRDefault="00C717FB" w:rsidP="00C06A24"/>
    <w:p w14:paraId="3327F75D" w14:textId="77777777" w:rsidR="00C717FB" w:rsidRDefault="00C717FB" w:rsidP="00C06A24"/>
    <w:p w14:paraId="2C92745C" w14:textId="77777777" w:rsidR="00C717FB" w:rsidRDefault="00C717FB" w:rsidP="00C06A24"/>
    <w:p w14:paraId="46548479" w14:textId="77777777" w:rsidR="00C717FB" w:rsidRDefault="00C717FB" w:rsidP="00C06A24"/>
    <w:p w14:paraId="63FAE2F2" w14:textId="77777777" w:rsidR="00C717FB" w:rsidRDefault="00C717FB" w:rsidP="00C06A24"/>
    <w:p w14:paraId="5A3A0C37" w14:textId="77777777" w:rsidR="00C717FB" w:rsidRDefault="00C717FB" w:rsidP="00C06A24"/>
    <w:p w14:paraId="3CEAE026" w14:textId="430689BF" w:rsidR="00C06A24" w:rsidRDefault="00C06A24" w:rsidP="00C06A24">
      <w:r>
        <w:t xml:space="preserve">Diameteren i den nederste grundflade er: 45 mm, diameteren i den øverste grundflade er: 65 mm og højden er 90 mm. </w:t>
      </w:r>
    </w:p>
    <w:p w14:paraId="6CDF4378" w14:textId="43B253E1" w:rsidR="00C717FB" w:rsidRDefault="00C717FB" w:rsidP="00C06A24">
      <w:r>
        <w:t>Ved beregningerne ses der bort fra tykkelsen af materialet som bægeret er lavet af.</w:t>
      </w:r>
    </w:p>
    <w:p w14:paraId="2B48BCED" w14:textId="6A5A5AE6" w:rsidR="00C717FB" w:rsidRPr="00C717FB" w:rsidRDefault="00C717FB" w:rsidP="00C717FB">
      <w:pPr>
        <w:pStyle w:val="Listeafsnit"/>
        <w:numPr>
          <w:ilvl w:val="0"/>
          <w:numId w:val="42"/>
        </w:numPr>
      </w:pPr>
      <w:r>
        <w:t xml:space="preserve">Bestem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som er vist på figur 3.</w:t>
      </w:r>
      <w:r>
        <w:rPr>
          <w:rFonts w:eastAsiaTheme="minorEastAsia"/>
        </w:rPr>
        <w:br/>
      </w:r>
    </w:p>
    <w:p w14:paraId="69097814" w14:textId="2F6CCF77" w:rsidR="00C717FB" w:rsidRPr="00C717FB" w:rsidRDefault="00C717FB" w:rsidP="00C717FB">
      <w:pPr>
        <w:pStyle w:val="Listeafsnit"/>
        <w:numPr>
          <w:ilvl w:val="0"/>
          <w:numId w:val="42"/>
        </w:numPr>
      </w:pPr>
      <w:r>
        <w:t xml:space="preserve">Bestem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som er vist på figur 3.</w:t>
      </w:r>
      <w:r>
        <w:rPr>
          <w:rFonts w:eastAsiaTheme="minorEastAsia"/>
        </w:rPr>
        <w:br/>
      </w:r>
    </w:p>
    <w:p w14:paraId="54E267E4" w14:textId="29E6F41F" w:rsidR="00C717FB" w:rsidRPr="00C717FB" w:rsidRDefault="00C717FB" w:rsidP="00C717FB">
      <w:pPr>
        <w:pStyle w:val="Listeafsnit"/>
        <w:numPr>
          <w:ilvl w:val="0"/>
          <w:numId w:val="42"/>
        </w:numPr>
      </w:pPr>
      <w:r>
        <w:t xml:space="preserve">Bestem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>, som er vist på figur 3.</w:t>
      </w:r>
      <w:r>
        <w:rPr>
          <w:rFonts w:eastAsiaTheme="minorEastAsia"/>
        </w:rPr>
        <w:br/>
      </w:r>
    </w:p>
    <w:p w14:paraId="7F1829A2" w14:textId="67C4CA79" w:rsidR="00C717FB" w:rsidRPr="00C06A24" w:rsidRDefault="00C717FB" w:rsidP="00C717FB">
      <w:pPr>
        <w:pStyle w:val="Listeafsnit"/>
        <w:numPr>
          <w:ilvl w:val="0"/>
          <w:numId w:val="42"/>
        </w:numPr>
      </w:pPr>
      <w:r>
        <w:t>Bestem overfladearealet af drikkebægeret.</w:t>
      </w:r>
    </w:p>
    <w:p w14:paraId="563C51DC" w14:textId="77777777" w:rsidR="007728E7" w:rsidRDefault="007728E7" w:rsidP="007728E7"/>
    <w:p w14:paraId="17CC4949" w14:textId="77777777" w:rsidR="007728E7" w:rsidRDefault="007728E7" w:rsidP="007728E7">
      <w:pPr>
        <w:pStyle w:val="Overskrift1"/>
      </w:pPr>
    </w:p>
    <w:p w14:paraId="1DE3F129" w14:textId="4ACF8EC3" w:rsidR="007728E7" w:rsidRDefault="007728E7" w:rsidP="007728E7">
      <w:pPr>
        <w:pStyle w:val="Overskrift1"/>
      </w:pPr>
      <w:r>
        <w:br w:type="page"/>
      </w:r>
    </w:p>
    <w:p w14:paraId="49FE64CB" w14:textId="72FE8DFA" w:rsidR="00403F65" w:rsidRDefault="00172385" w:rsidP="00172385">
      <w:pPr>
        <w:pStyle w:val="Overskrift1"/>
      </w:pPr>
      <w:r>
        <w:lastRenderedPageBreak/>
        <w:t>Opgave 3</w:t>
      </w:r>
    </w:p>
    <w:p w14:paraId="0D370BBF" w14:textId="4E0E5300" w:rsidR="00172385" w:rsidRPr="00172385" w:rsidRDefault="00172385" w:rsidP="00172385">
      <w:r w:rsidRPr="00E62CA8">
        <w:rPr>
          <w:noProof/>
          <w:lang w:eastAsia="da-DK"/>
        </w:rPr>
        <w:drawing>
          <wp:inline distT="0" distB="0" distL="0" distR="0" wp14:anchorId="1692F3E1" wp14:editId="1EA2C027">
            <wp:extent cx="6126480" cy="7467251"/>
            <wp:effectExtent l="0" t="0" r="7620" b="63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3"/>
                    <a:stretch/>
                  </pic:blipFill>
                  <pic:spPr bwMode="auto">
                    <a:xfrm>
                      <a:off x="0" y="0"/>
                      <a:ext cx="6147179" cy="74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69970" w14:textId="20294239" w:rsidR="00403F65" w:rsidRDefault="00403F65" w:rsidP="00403F65"/>
    <w:p w14:paraId="24D93FEC" w14:textId="6AE9086B" w:rsidR="00403F65" w:rsidRDefault="00172385" w:rsidP="00172385">
      <w:pPr>
        <w:pStyle w:val="Overskrift1"/>
      </w:pPr>
      <w:r>
        <w:lastRenderedPageBreak/>
        <w:t>Opgave 4</w:t>
      </w:r>
    </w:p>
    <w:p w14:paraId="5DC02E3D" w14:textId="77777777" w:rsidR="00403F65" w:rsidRDefault="00403F65" w:rsidP="00403F65">
      <w:pPr>
        <w:spacing w:after="0" w:line="240" w:lineRule="auto"/>
      </w:pPr>
      <w:r w:rsidRPr="00E62CA8">
        <w:rPr>
          <w:noProof/>
          <w:lang w:eastAsia="da-DK"/>
        </w:rPr>
        <w:drawing>
          <wp:inline distT="0" distB="0" distL="0" distR="0" wp14:anchorId="0ECF4594" wp14:editId="40ACFD1B">
            <wp:extent cx="6354322" cy="4479925"/>
            <wp:effectExtent l="0" t="0" r="889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0"/>
                    <a:stretch/>
                  </pic:blipFill>
                  <pic:spPr bwMode="auto">
                    <a:xfrm>
                      <a:off x="0" y="0"/>
                      <a:ext cx="6358401" cy="448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C682" w14:textId="77777777" w:rsidR="00403F65" w:rsidRDefault="00403F65" w:rsidP="00403F65">
      <w:pPr>
        <w:spacing w:after="0" w:line="240" w:lineRule="auto"/>
      </w:pPr>
    </w:p>
    <w:p w14:paraId="21D46297" w14:textId="3C229F73" w:rsidR="00DF4623" w:rsidRPr="00403F65" w:rsidRDefault="00DF4623" w:rsidP="00403F65"/>
    <w:sectPr w:rsidR="00DF4623" w:rsidRPr="00403F65" w:rsidSect="00D75294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E8D46" w14:textId="77777777" w:rsidR="009A5A4E" w:rsidRDefault="009A5A4E" w:rsidP="009D4B1C">
      <w:r>
        <w:separator/>
      </w:r>
    </w:p>
  </w:endnote>
  <w:endnote w:type="continuationSeparator" w:id="0">
    <w:p w14:paraId="17BD1955" w14:textId="77777777" w:rsidR="009A5A4E" w:rsidRDefault="009A5A4E" w:rsidP="009D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B8BEC" w14:textId="77777777" w:rsidR="003279F6" w:rsidRDefault="009A5A4E">
    <w:pPr>
      <w:pStyle w:val="Sidefod"/>
    </w:pPr>
    <w:sdt>
      <w:sdtPr>
        <w:id w:val="969400743"/>
        <w:temporary/>
        <w:showingPlcHdr/>
      </w:sdtPr>
      <w:sdtEndPr/>
      <w:sdtContent>
        <w:r w:rsidR="003279F6">
          <w:t>[Type text]</w:t>
        </w:r>
      </w:sdtContent>
    </w:sdt>
    <w:r w:rsidR="003279F6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3279F6">
          <w:t>[Type text]</w:t>
        </w:r>
      </w:sdtContent>
    </w:sdt>
    <w:r w:rsidR="003279F6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3279F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E158" w14:textId="51FEB47D" w:rsidR="003279F6" w:rsidRPr="00A03D4D" w:rsidRDefault="003279F6" w:rsidP="009D4B1C">
    <w:pPr>
      <w:pStyle w:val="Sidefod"/>
      <w:rPr>
        <w:lang w:val="da-DK"/>
      </w:rPr>
    </w:pPr>
    <w:r>
      <w:rPr>
        <w:lang w:val="da-DK"/>
      </w:rPr>
      <w:t>Matematik</w:t>
    </w:r>
    <w:r>
      <w:rPr>
        <w:lang w:val="da-DK"/>
      </w:rPr>
      <w:tab/>
    </w:r>
    <w:r w:rsidRPr="00A03D4D">
      <w:rPr>
        <w:lang w:val="da-DK"/>
      </w:rPr>
      <w:tab/>
      <w:t xml:space="preserve">Side </w:t>
    </w:r>
    <w:r>
      <w:fldChar w:fldCharType="begin"/>
    </w:r>
    <w:r w:rsidRPr="00A03D4D">
      <w:rPr>
        <w:lang w:val="da-DK"/>
      </w:rPr>
      <w:instrText>PAGE   \* MERGEFORMAT</w:instrText>
    </w:r>
    <w:r>
      <w:fldChar w:fldCharType="separate"/>
    </w:r>
    <w:r w:rsidR="000B2FEB">
      <w:rPr>
        <w:noProof/>
        <w:lang w:val="da-DK"/>
      </w:rPr>
      <w:t>5</w:t>
    </w:r>
    <w:r>
      <w:fldChar w:fldCharType="end"/>
    </w:r>
    <w:r w:rsidRPr="00A03D4D">
      <w:rPr>
        <w:lang w:val="da-DK"/>
      </w:rPr>
      <w:t xml:space="preserve"> af </w:t>
    </w:r>
    <w:r>
      <w:fldChar w:fldCharType="begin"/>
    </w:r>
    <w:r w:rsidRPr="00A03D4D">
      <w:rPr>
        <w:lang w:val="da-DK"/>
      </w:rPr>
      <w:instrText xml:space="preserve"> NUMPAGES  \* Arabic  \* MERGEFORMAT </w:instrText>
    </w:r>
    <w:r>
      <w:fldChar w:fldCharType="separate"/>
    </w:r>
    <w:r w:rsidR="000B2FEB">
      <w:rPr>
        <w:noProof/>
        <w:lang w:val="da-DK"/>
      </w:rPr>
      <w:t>5</w:t>
    </w:r>
    <w:r>
      <w:rPr>
        <w:noProof/>
      </w:rPr>
      <w:fldChar w:fldCharType="end"/>
    </w:r>
  </w:p>
  <w:p w14:paraId="027BEAED" w14:textId="77777777" w:rsidR="003279F6" w:rsidRPr="00A03D4D" w:rsidRDefault="003279F6">
    <w:pPr>
      <w:pStyle w:val="Sidefod"/>
      <w:rPr>
        <w:lang w:val="da-D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6008D" w14:textId="77777777" w:rsidR="009A5A4E" w:rsidRDefault="009A5A4E" w:rsidP="009D4B1C">
      <w:r>
        <w:separator/>
      </w:r>
    </w:p>
  </w:footnote>
  <w:footnote w:type="continuationSeparator" w:id="0">
    <w:p w14:paraId="23FB9E69" w14:textId="77777777" w:rsidR="009A5A4E" w:rsidRDefault="009A5A4E" w:rsidP="009D4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B2222" w14:textId="77777777" w:rsidR="003279F6" w:rsidRDefault="009A5A4E">
    <w:pPr>
      <w:pStyle w:val="Sidehoved"/>
    </w:pPr>
    <w:sdt>
      <w:sdtPr>
        <w:id w:val="171999623"/>
        <w:temporary/>
        <w:showingPlcHdr/>
      </w:sdtPr>
      <w:sdtEndPr/>
      <w:sdtContent>
        <w:r w:rsidR="003279F6">
          <w:t>[Type text]</w:t>
        </w:r>
      </w:sdtContent>
    </w:sdt>
    <w:r w:rsidR="003279F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3279F6">
          <w:t>[Type text]</w:t>
        </w:r>
      </w:sdtContent>
    </w:sdt>
    <w:r w:rsidR="003279F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3279F6">
          <w:t>[Type text]</w:t>
        </w:r>
      </w:sdtContent>
    </w:sdt>
  </w:p>
  <w:p w14:paraId="1E194959" w14:textId="77777777" w:rsidR="003279F6" w:rsidRDefault="003279F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CD481" w14:textId="6DCDC4C3" w:rsidR="003279F6" w:rsidRDefault="003279F6" w:rsidP="009D4B1C">
    <w:pPr>
      <w:pStyle w:val="Overskrift1"/>
    </w:pPr>
    <w:r>
      <w:t>Rumlig figurer – Træningsopgaver</w:t>
    </w:r>
    <w:r w:rsidR="002217DB">
      <w:t xml:space="preserve"> – EUX H1</w:t>
    </w:r>
  </w:p>
  <w:p w14:paraId="4B4118DA" w14:textId="4E513B9A" w:rsidR="003279F6" w:rsidRDefault="003279F6">
    <w:pPr>
      <w:pStyle w:val="Sidehoved"/>
    </w:pPr>
    <w:r w:rsidRPr="001A56D4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5A8190" wp14:editId="4B70359A">
              <wp:simplePos x="0" y="0"/>
              <wp:positionH relativeFrom="page">
                <wp:posOffset>473075</wp:posOffset>
              </wp:positionH>
              <wp:positionV relativeFrom="paragraph">
                <wp:posOffset>44450</wp:posOffset>
              </wp:positionV>
              <wp:extent cx="6627495" cy="0"/>
              <wp:effectExtent l="38100" t="38100" r="59055" b="95250"/>
              <wp:wrapNone/>
              <wp:docPr id="1" name="Lige forbindel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749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5D50A" id="Lige forbindels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.25pt,3.5pt" to="559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" strokecolor="#00b050" strokeweight="2pt">
              <v:shadow on="t" color="black" opacity="24903f" origin=",.5" offset="0,.55556mm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5D893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C39FA"/>
    <w:multiLevelType w:val="hybridMultilevel"/>
    <w:tmpl w:val="F086D92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67CAF"/>
    <w:multiLevelType w:val="hybridMultilevel"/>
    <w:tmpl w:val="53B600F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74E8F"/>
    <w:multiLevelType w:val="hybridMultilevel"/>
    <w:tmpl w:val="57B67B8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D2304"/>
    <w:multiLevelType w:val="hybridMultilevel"/>
    <w:tmpl w:val="BF2237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A4937"/>
    <w:multiLevelType w:val="hybridMultilevel"/>
    <w:tmpl w:val="6F24562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718"/>
    <w:multiLevelType w:val="hybridMultilevel"/>
    <w:tmpl w:val="94CCE64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905EC"/>
    <w:multiLevelType w:val="hybridMultilevel"/>
    <w:tmpl w:val="9F4A4DB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F5F1C"/>
    <w:multiLevelType w:val="hybridMultilevel"/>
    <w:tmpl w:val="15944BE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28C"/>
    <w:multiLevelType w:val="hybridMultilevel"/>
    <w:tmpl w:val="0BDE96F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B3577"/>
    <w:multiLevelType w:val="hybridMultilevel"/>
    <w:tmpl w:val="6F220EC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51693"/>
    <w:multiLevelType w:val="hybridMultilevel"/>
    <w:tmpl w:val="621092C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358A"/>
    <w:multiLevelType w:val="hybridMultilevel"/>
    <w:tmpl w:val="AC8CFB8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92752"/>
    <w:multiLevelType w:val="hybridMultilevel"/>
    <w:tmpl w:val="51C4555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A80"/>
    <w:multiLevelType w:val="hybridMultilevel"/>
    <w:tmpl w:val="F0D22954"/>
    <w:lvl w:ilvl="0" w:tplc="04060017">
      <w:start w:val="1"/>
      <w:numFmt w:val="lowerLetter"/>
      <w:lvlText w:val="%1)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50214A"/>
    <w:multiLevelType w:val="hybridMultilevel"/>
    <w:tmpl w:val="AFEEB6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037E1"/>
    <w:multiLevelType w:val="hybridMultilevel"/>
    <w:tmpl w:val="E17C0D2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924F3"/>
    <w:multiLevelType w:val="hybridMultilevel"/>
    <w:tmpl w:val="4E78E1E4"/>
    <w:lvl w:ilvl="0" w:tplc="3652521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F062D"/>
    <w:multiLevelType w:val="hybridMultilevel"/>
    <w:tmpl w:val="CE0AF9AA"/>
    <w:lvl w:ilvl="0" w:tplc="41CCB85A">
      <w:start w:val="1"/>
      <w:numFmt w:val="lowerLetter"/>
      <w:lvlText w:val="%1)"/>
      <w:lvlJc w:val="left"/>
      <w:pPr>
        <w:ind w:left="1035" w:hanging="360"/>
      </w:pPr>
      <w:rPr>
        <w:rFonts w:eastAsiaTheme="minorHAnsi" w:hint="default"/>
      </w:rPr>
    </w:lvl>
    <w:lvl w:ilvl="1" w:tplc="04060019" w:tentative="1">
      <w:start w:val="1"/>
      <w:numFmt w:val="lowerLetter"/>
      <w:lvlText w:val="%2."/>
      <w:lvlJc w:val="left"/>
      <w:pPr>
        <w:ind w:left="1755" w:hanging="360"/>
      </w:pPr>
    </w:lvl>
    <w:lvl w:ilvl="2" w:tplc="0406001B" w:tentative="1">
      <w:start w:val="1"/>
      <w:numFmt w:val="lowerRoman"/>
      <w:lvlText w:val="%3."/>
      <w:lvlJc w:val="right"/>
      <w:pPr>
        <w:ind w:left="2475" w:hanging="180"/>
      </w:pPr>
    </w:lvl>
    <w:lvl w:ilvl="3" w:tplc="0406000F" w:tentative="1">
      <w:start w:val="1"/>
      <w:numFmt w:val="decimal"/>
      <w:lvlText w:val="%4."/>
      <w:lvlJc w:val="left"/>
      <w:pPr>
        <w:ind w:left="3195" w:hanging="360"/>
      </w:pPr>
    </w:lvl>
    <w:lvl w:ilvl="4" w:tplc="04060019" w:tentative="1">
      <w:start w:val="1"/>
      <w:numFmt w:val="lowerLetter"/>
      <w:lvlText w:val="%5."/>
      <w:lvlJc w:val="left"/>
      <w:pPr>
        <w:ind w:left="3915" w:hanging="360"/>
      </w:pPr>
    </w:lvl>
    <w:lvl w:ilvl="5" w:tplc="0406001B" w:tentative="1">
      <w:start w:val="1"/>
      <w:numFmt w:val="lowerRoman"/>
      <w:lvlText w:val="%6."/>
      <w:lvlJc w:val="right"/>
      <w:pPr>
        <w:ind w:left="4635" w:hanging="180"/>
      </w:pPr>
    </w:lvl>
    <w:lvl w:ilvl="6" w:tplc="0406000F" w:tentative="1">
      <w:start w:val="1"/>
      <w:numFmt w:val="decimal"/>
      <w:lvlText w:val="%7."/>
      <w:lvlJc w:val="left"/>
      <w:pPr>
        <w:ind w:left="5355" w:hanging="360"/>
      </w:pPr>
    </w:lvl>
    <w:lvl w:ilvl="7" w:tplc="04060019" w:tentative="1">
      <w:start w:val="1"/>
      <w:numFmt w:val="lowerLetter"/>
      <w:lvlText w:val="%8."/>
      <w:lvlJc w:val="left"/>
      <w:pPr>
        <w:ind w:left="6075" w:hanging="360"/>
      </w:pPr>
    </w:lvl>
    <w:lvl w:ilvl="8" w:tplc="0406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9" w15:restartNumberingAfterBreak="0">
    <w:nsid w:val="4BE83999"/>
    <w:multiLevelType w:val="hybridMultilevel"/>
    <w:tmpl w:val="C686995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44580"/>
    <w:multiLevelType w:val="hybridMultilevel"/>
    <w:tmpl w:val="2E7C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A5628"/>
    <w:multiLevelType w:val="hybridMultilevel"/>
    <w:tmpl w:val="8E0CD92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D2595"/>
    <w:multiLevelType w:val="hybridMultilevel"/>
    <w:tmpl w:val="AC8CFB8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54E4"/>
    <w:multiLevelType w:val="hybridMultilevel"/>
    <w:tmpl w:val="481A92F6"/>
    <w:lvl w:ilvl="0" w:tplc="77C41260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hint="default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77BFF"/>
    <w:multiLevelType w:val="hybridMultilevel"/>
    <w:tmpl w:val="A4BA013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2ACA"/>
    <w:multiLevelType w:val="hybridMultilevel"/>
    <w:tmpl w:val="3E58232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05927"/>
    <w:multiLevelType w:val="hybridMultilevel"/>
    <w:tmpl w:val="2E7C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21DEC"/>
    <w:multiLevelType w:val="hybridMultilevel"/>
    <w:tmpl w:val="CA1E9F74"/>
    <w:lvl w:ilvl="0" w:tplc="A312597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52AC"/>
    <w:multiLevelType w:val="hybridMultilevel"/>
    <w:tmpl w:val="94CCE64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207F8"/>
    <w:multiLevelType w:val="hybridMultilevel"/>
    <w:tmpl w:val="EDC07D3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A1DA2"/>
    <w:multiLevelType w:val="hybridMultilevel"/>
    <w:tmpl w:val="481A92F6"/>
    <w:lvl w:ilvl="0" w:tplc="77C41260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hint="default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94DD9"/>
    <w:multiLevelType w:val="hybridMultilevel"/>
    <w:tmpl w:val="94CCE64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24196"/>
    <w:multiLevelType w:val="hybridMultilevel"/>
    <w:tmpl w:val="8E0CD92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15B0C"/>
    <w:multiLevelType w:val="hybridMultilevel"/>
    <w:tmpl w:val="9F4A4DB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D7D2E"/>
    <w:multiLevelType w:val="hybridMultilevel"/>
    <w:tmpl w:val="080E76F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F614F"/>
    <w:multiLevelType w:val="hybridMultilevel"/>
    <w:tmpl w:val="E0C8F81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5684C"/>
    <w:multiLevelType w:val="hybridMultilevel"/>
    <w:tmpl w:val="94CCE64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F2CDA"/>
    <w:multiLevelType w:val="hybridMultilevel"/>
    <w:tmpl w:val="4B789546"/>
    <w:lvl w:ilvl="0" w:tplc="F4CA91F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40EBB"/>
    <w:multiLevelType w:val="hybridMultilevel"/>
    <w:tmpl w:val="481A92F6"/>
    <w:lvl w:ilvl="0" w:tplc="77C41260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hint="default"/>
        <w:sz w:val="2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C3135"/>
    <w:multiLevelType w:val="hybridMultilevel"/>
    <w:tmpl w:val="000E868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02EEE"/>
    <w:multiLevelType w:val="hybridMultilevel"/>
    <w:tmpl w:val="744AC8AC"/>
    <w:lvl w:ilvl="0" w:tplc="7AD480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25628"/>
    <w:multiLevelType w:val="hybridMultilevel"/>
    <w:tmpl w:val="AC8CFB8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FB1F53"/>
    <w:multiLevelType w:val="hybridMultilevel"/>
    <w:tmpl w:val="BAF26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03DB6"/>
    <w:multiLevelType w:val="hybridMultilevel"/>
    <w:tmpl w:val="3EF46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1"/>
  </w:num>
  <w:num w:numId="4">
    <w:abstractNumId w:val="12"/>
  </w:num>
  <w:num w:numId="5">
    <w:abstractNumId w:val="36"/>
  </w:num>
  <w:num w:numId="6">
    <w:abstractNumId w:val="28"/>
  </w:num>
  <w:num w:numId="7">
    <w:abstractNumId w:val="41"/>
  </w:num>
  <w:num w:numId="8">
    <w:abstractNumId w:val="6"/>
  </w:num>
  <w:num w:numId="9">
    <w:abstractNumId w:val="43"/>
  </w:num>
  <w:num w:numId="10">
    <w:abstractNumId w:val="4"/>
  </w:num>
  <w:num w:numId="11">
    <w:abstractNumId w:val="1"/>
  </w:num>
  <w:num w:numId="12">
    <w:abstractNumId w:val="20"/>
  </w:num>
  <w:num w:numId="13">
    <w:abstractNumId w:val="19"/>
  </w:num>
  <w:num w:numId="14">
    <w:abstractNumId w:val="30"/>
  </w:num>
  <w:num w:numId="15">
    <w:abstractNumId w:val="26"/>
  </w:num>
  <w:num w:numId="16">
    <w:abstractNumId w:val="2"/>
  </w:num>
  <w:num w:numId="17">
    <w:abstractNumId w:val="16"/>
  </w:num>
  <w:num w:numId="18">
    <w:abstractNumId w:val="38"/>
  </w:num>
  <w:num w:numId="19">
    <w:abstractNumId w:val="23"/>
  </w:num>
  <w:num w:numId="20">
    <w:abstractNumId w:val="35"/>
  </w:num>
  <w:num w:numId="21">
    <w:abstractNumId w:val="42"/>
  </w:num>
  <w:num w:numId="22">
    <w:abstractNumId w:val="32"/>
  </w:num>
  <w:num w:numId="23">
    <w:abstractNumId w:val="21"/>
  </w:num>
  <w:num w:numId="24">
    <w:abstractNumId w:val="5"/>
  </w:num>
  <w:num w:numId="25">
    <w:abstractNumId w:val="25"/>
  </w:num>
  <w:num w:numId="26">
    <w:abstractNumId w:val="15"/>
  </w:num>
  <w:num w:numId="27">
    <w:abstractNumId w:val="24"/>
  </w:num>
  <w:num w:numId="28">
    <w:abstractNumId w:val="18"/>
  </w:num>
  <w:num w:numId="29">
    <w:abstractNumId w:val="27"/>
  </w:num>
  <w:num w:numId="30">
    <w:abstractNumId w:val="34"/>
  </w:num>
  <w:num w:numId="31">
    <w:abstractNumId w:val="17"/>
  </w:num>
  <w:num w:numId="32">
    <w:abstractNumId w:val="3"/>
  </w:num>
  <w:num w:numId="33">
    <w:abstractNumId w:val="39"/>
  </w:num>
  <w:num w:numId="34">
    <w:abstractNumId w:val="11"/>
  </w:num>
  <w:num w:numId="35">
    <w:abstractNumId w:val="10"/>
  </w:num>
  <w:num w:numId="36">
    <w:abstractNumId w:val="29"/>
  </w:num>
  <w:num w:numId="37">
    <w:abstractNumId w:val="13"/>
  </w:num>
  <w:num w:numId="38">
    <w:abstractNumId w:val="14"/>
  </w:num>
  <w:num w:numId="39">
    <w:abstractNumId w:val="7"/>
  </w:num>
  <w:num w:numId="40">
    <w:abstractNumId w:val="33"/>
  </w:num>
  <w:num w:numId="41">
    <w:abstractNumId w:val="9"/>
  </w:num>
  <w:num w:numId="42">
    <w:abstractNumId w:val="8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5F"/>
    <w:rsid w:val="00022219"/>
    <w:rsid w:val="00024315"/>
    <w:rsid w:val="00033B2F"/>
    <w:rsid w:val="00050572"/>
    <w:rsid w:val="00056F3D"/>
    <w:rsid w:val="00066C0E"/>
    <w:rsid w:val="00083A41"/>
    <w:rsid w:val="00083AA3"/>
    <w:rsid w:val="000A408F"/>
    <w:rsid w:val="000B2FEB"/>
    <w:rsid w:val="000B73EF"/>
    <w:rsid w:val="000D3519"/>
    <w:rsid w:val="000D378B"/>
    <w:rsid w:val="000D72CA"/>
    <w:rsid w:val="000E6A34"/>
    <w:rsid w:val="00104762"/>
    <w:rsid w:val="00106230"/>
    <w:rsid w:val="00116DC8"/>
    <w:rsid w:val="00124DCE"/>
    <w:rsid w:val="00124EA2"/>
    <w:rsid w:val="0012719F"/>
    <w:rsid w:val="00135413"/>
    <w:rsid w:val="00140133"/>
    <w:rsid w:val="001511F6"/>
    <w:rsid w:val="0015538D"/>
    <w:rsid w:val="00172385"/>
    <w:rsid w:val="0019232D"/>
    <w:rsid w:val="00192417"/>
    <w:rsid w:val="001A104B"/>
    <w:rsid w:val="001A4876"/>
    <w:rsid w:val="001A56D4"/>
    <w:rsid w:val="001A58B5"/>
    <w:rsid w:val="001F5F43"/>
    <w:rsid w:val="00201E1B"/>
    <w:rsid w:val="002217DB"/>
    <w:rsid w:val="00233B5A"/>
    <w:rsid w:val="0023439A"/>
    <w:rsid w:val="00240458"/>
    <w:rsid w:val="00240896"/>
    <w:rsid w:val="002410F2"/>
    <w:rsid w:val="00254B34"/>
    <w:rsid w:val="00264E7B"/>
    <w:rsid w:val="002722C3"/>
    <w:rsid w:val="002811E5"/>
    <w:rsid w:val="00283153"/>
    <w:rsid w:val="00284AC5"/>
    <w:rsid w:val="00295954"/>
    <w:rsid w:val="00297FC6"/>
    <w:rsid w:val="002B2805"/>
    <w:rsid w:val="002D01A6"/>
    <w:rsid w:val="002E68DC"/>
    <w:rsid w:val="003279F6"/>
    <w:rsid w:val="0034437E"/>
    <w:rsid w:val="00375AFE"/>
    <w:rsid w:val="0037654E"/>
    <w:rsid w:val="00386750"/>
    <w:rsid w:val="003A3A19"/>
    <w:rsid w:val="003B617C"/>
    <w:rsid w:val="003C5EE3"/>
    <w:rsid w:val="003C6E83"/>
    <w:rsid w:val="003D035F"/>
    <w:rsid w:val="003D6C4E"/>
    <w:rsid w:val="003D7382"/>
    <w:rsid w:val="003E0793"/>
    <w:rsid w:val="00403F65"/>
    <w:rsid w:val="00456F10"/>
    <w:rsid w:val="00465F78"/>
    <w:rsid w:val="00471C73"/>
    <w:rsid w:val="004731CB"/>
    <w:rsid w:val="004732D4"/>
    <w:rsid w:val="00484220"/>
    <w:rsid w:val="00496D7C"/>
    <w:rsid w:val="00497869"/>
    <w:rsid w:val="0049794F"/>
    <w:rsid w:val="004A1F97"/>
    <w:rsid w:val="004F112E"/>
    <w:rsid w:val="00504C80"/>
    <w:rsid w:val="00510A40"/>
    <w:rsid w:val="00527A41"/>
    <w:rsid w:val="00533596"/>
    <w:rsid w:val="00541A64"/>
    <w:rsid w:val="00545F2F"/>
    <w:rsid w:val="00553F37"/>
    <w:rsid w:val="005571EF"/>
    <w:rsid w:val="005658B6"/>
    <w:rsid w:val="005710F8"/>
    <w:rsid w:val="0057423E"/>
    <w:rsid w:val="005C3A6D"/>
    <w:rsid w:val="005D2D4B"/>
    <w:rsid w:val="005D3D0E"/>
    <w:rsid w:val="005D65D6"/>
    <w:rsid w:val="005D6BEC"/>
    <w:rsid w:val="005D7874"/>
    <w:rsid w:val="005F1E58"/>
    <w:rsid w:val="00600D11"/>
    <w:rsid w:val="00617DD9"/>
    <w:rsid w:val="00627141"/>
    <w:rsid w:val="00632F4F"/>
    <w:rsid w:val="00644351"/>
    <w:rsid w:val="00650ADC"/>
    <w:rsid w:val="006873E6"/>
    <w:rsid w:val="006A6A16"/>
    <w:rsid w:val="006A7C9E"/>
    <w:rsid w:val="00715D68"/>
    <w:rsid w:val="007278A0"/>
    <w:rsid w:val="00730CC6"/>
    <w:rsid w:val="00734F27"/>
    <w:rsid w:val="00745C3B"/>
    <w:rsid w:val="00746A97"/>
    <w:rsid w:val="007554F9"/>
    <w:rsid w:val="00756838"/>
    <w:rsid w:val="00763164"/>
    <w:rsid w:val="0076637C"/>
    <w:rsid w:val="007716D0"/>
    <w:rsid w:val="007728E7"/>
    <w:rsid w:val="0079547D"/>
    <w:rsid w:val="007A0598"/>
    <w:rsid w:val="007E2E3A"/>
    <w:rsid w:val="00813E06"/>
    <w:rsid w:val="008220EC"/>
    <w:rsid w:val="00847E99"/>
    <w:rsid w:val="00850008"/>
    <w:rsid w:val="0087159C"/>
    <w:rsid w:val="0089074F"/>
    <w:rsid w:val="00895171"/>
    <w:rsid w:val="008A41A4"/>
    <w:rsid w:val="008B11D8"/>
    <w:rsid w:val="008C06B7"/>
    <w:rsid w:val="008D4DD1"/>
    <w:rsid w:val="008F1E81"/>
    <w:rsid w:val="009161C4"/>
    <w:rsid w:val="00924D42"/>
    <w:rsid w:val="00943B48"/>
    <w:rsid w:val="00945571"/>
    <w:rsid w:val="00947627"/>
    <w:rsid w:val="00960835"/>
    <w:rsid w:val="00966778"/>
    <w:rsid w:val="009A2DF0"/>
    <w:rsid w:val="009A2E17"/>
    <w:rsid w:val="009A4836"/>
    <w:rsid w:val="009A5A4E"/>
    <w:rsid w:val="009C0F3C"/>
    <w:rsid w:val="009D4B1C"/>
    <w:rsid w:val="009E4450"/>
    <w:rsid w:val="00A03D4D"/>
    <w:rsid w:val="00A26A8C"/>
    <w:rsid w:val="00A279EB"/>
    <w:rsid w:val="00A32647"/>
    <w:rsid w:val="00A45FA6"/>
    <w:rsid w:val="00A541ED"/>
    <w:rsid w:val="00A60B60"/>
    <w:rsid w:val="00A62DC4"/>
    <w:rsid w:val="00A81C67"/>
    <w:rsid w:val="00A91E14"/>
    <w:rsid w:val="00A935AF"/>
    <w:rsid w:val="00A972D1"/>
    <w:rsid w:val="00AC3686"/>
    <w:rsid w:val="00AC77A5"/>
    <w:rsid w:val="00AE0FD5"/>
    <w:rsid w:val="00AE10BB"/>
    <w:rsid w:val="00AF68A1"/>
    <w:rsid w:val="00B07496"/>
    <w:rsid w:val="00B1051F"/>
    <w:rsid w:val="00B22165"/>
    <w:rsid w:val="00B50F61"/>
    <w:rsid w:val="00B52505"/>
    <w:rsid w:val="00B5386F"/>
    <w:rsid w:val="00B6047E"/>
    <w:rsid w:val="00B62102"/>
    <w:rsid w:val="00B635C6"/>
    <w:rsid w:val="00B63829"/>
    <w:rsid w:val="00B72758"/>
    <w:rsid w:val="00B72815"/>
    <w:rsid w:val="00B72DB8"/>
    <w:rsid w:val="00B9622B"/>
    <w:rsid w:val="00BB22B4"/>
    <w:rsid w:val="00BC1EB5"/>
    <w:rsid w:val="00BD7D30"/>
    <w:rsid w:val="00BE1329"/>
    <w:rsid w:val="00BE3297"/>
    <w:rsid w:val="00BE4C5F"/>
    <w:rsid w:val="00BF7D2C"/>
    <w:rsid w:val="00C00B4E"/>
    <w:rsid w:val="00C06A24"/>
    <w:rsid w:val="00C07ADF"/>
    <w:rsid w:val="00C2657F"/>
    <w:rsid w:val="00C27426"/>
    <w:rsid w:val="00C32F49"/>
    <w:rsid w:val="00C53D34"/>
    <w:rsid w:val="00C57AAA"/>
    <w:rsid w:val="00C62DA0"/>
    <w:rsid w:val="00C63FE6"/>
    <w:rsid w:val="00C717FB"/>
    <w:rsid w:val="00C743FD"/>
    <w:rsid w:val="00C77B3C"/>
    <w:rsid w:val="00CC1353"/>
    <w:rsid w:val="00CC622E"/>
    <w:rsid w:val="00CC76B4"/>
    <w:rsid w:val="00CD5120"/>
    <w:rsid w:val="00CD5FFE"/>
    <w:rsid w:val="00CF3480"/>
    <w:rsid w:val="00CF35AD"/>
    <w:rsid w:val="00CF4E6A"/>
    <w:rsid w:val="00D34FDA"/>
    <w:rsid w:val="00D420D1"/>
    <w:rsid w:val="00D60C83"/>
    <w:rsid w:val="00D75294"/>
    <w:rsid w:val="00D8484D"/>
    <w:rsid w:val="00D87555"/>
    <w:rsid w:val="00D877EB"/>
    <w:rsid w:val="00D9785A"/>
    <w:rsid w:val="00DB1424"/>
    <w:rsid w:val="00DC6970"/>
    <w:rsid w:val="00DD4365"/>
    <w:rsid w:val="00DD7906"/>
    <w:rsid w:val="00DE220C"/>
    <w:rsid w:val="00DF2047"/>
    <w:rsid w:val="00DF3970"/>
    <w:rsid w:val="00DF4623"/>
    <w:rsid w:val="00E30F53"/>
    <w:rsid w:val="00E6226B"/>
    <w:rsid w:val="00E71E3E"/>
    <w:rsid w:val="00E852E0"/>
    <w:rsid w:val="00EA71A2"/>
    <w:rsid w:val="00EC7D2D"/>
    <w:rsid w:val="00ED071E"/>
    <w:rsid w:val="00F13DDC"/>
    <w:rsid w:val="00F23834"/>
    <w:rsid w:val="00F42473"/>
    <w:rsid w:val="00F62552"/>
    <w:rsid w:val="00F67263"/>
    <w:rsid w:val="00F72879"/>
    <w:rsid w:val="00F74814"/>
    <w:rsid w:val="00F839E8"/>
    <w:rsid w:val="00F90CBC"/>
    <w:rsid w:val="00FA2517"/>
    <w:rsid w:val="00FC60AE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C5CC7F"/>
  <w14:defaultImageDpi w14:val="330"/>
  <w15:docId w15:val="{E6C9146A-9EB3-4EDA-8812-0FB5A1E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86"/>
    <w:pPr>
      <w:spacing w:after="200" w:line="276" w:lineRule="auto"/>
    </w:pPr>
    <w:rPr>
      <w:rFonts w:eastAsiaTheme="minorHAnsi"/>
      <w:sz w:val="22"/>
      <w:szCs w:val="22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D4B1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06B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D4B1C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9D4B1C"/>
  </w:style>
  <w:style w:type="paragraph" w:styleId="Sidefod">
    <w:name w:val="footer"/>
    <w:basedOn w:val="Normal"/>
    <w:link w:val="SidefodTegn"/>
    <w:uiPriority w:val="99"/>
    <w:unhideWhenUsed/>
    <w:rsid w:val="009D4B1C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SidefodTegn">
    <w:name w:val="Sidefod Tegn"/>
    <w:basedOn w:val="Standardskrifttypeiafsnit"/>
    <w:link w:val="Sidefod"/>
    <w:uiPriority w:val="99"/>
    <w:rsid w:val="009D4B1C"/>
  </w:style>
  <w:style w:type="character" w:customStyle="1" w:styleId="Overskrift1Tegn">
    <w:name w:val="Overskrift 1 Tegn"/>
    <w:basedOn w:val="Standardskrifttypeiafsnit"/>
    <w:link w:val="Overskrift1"/>
    <w:uiPriority w:val="9"/>
    <w:rsid w:val="009D4B1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0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06B7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06B7"/>
    <w:rPr>
      <w:rFonts w:ascii="Lucida Grande" w:hAnsi="Lucida Grande" w:cs="Lucida Grande"/>
      <w:sz w:val="18"/>
      <w:szCs w:val="18"/>
    </w:rPr>
  </w:style>
  <w:style w:type="table" w:styleId="Mediumliste1-fremhvningsfarve4">
    <w:name w:val="Medium List 1 Accent 4"/>
    <w:basedOn w:val="Tabel-Normal"/>
    <w:uiPriority w:val="65"/>
    <w:rsid w:val="00F6726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Tabel-Gitter">
    <w:name w:val="Table Grid"/>
    <w:basedOn w:val="Tabel-Normal"/>
    <w:uiPriority w:val="39"/>
    <w:rsid w:val="00F67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C77A5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D4DD1"/>
    <w:rPr>
      <w:color w:val="808080"/>
    </w:rPr>
  </w:style>
  <w:style w:type="paragraph" w:customStyle="1" w:styleId="HeaderEven">
    <w:name w:val="Header Even"/>
    <w:basedOn w:val="Ingenafstand"/>
    <w:qFormat/>
    <w:rsid w:val="004732D4"/>
    <w:pPr>
      <w:pBdr>
        <w:bottom w:val="single" w:sz="4" w:space="1" w:color="4F81BD" w:themeColor="accent1"/>
      </w:pBdr>
    </w:pPr>
    <w:rPr>
      <w:rFonts w:eastAsiaTheme="minorEastAsia"/>
      <w:b/>
      <w:bCs/>
      <w:color w:val="1F497D" w:themeColor="text2"/>
      <w:sz w:val="20"/>
      <w:szCs w:val="23"/>
      <w:lang w:eastAsia="fr-FR"/>
    </w:rPr>
  </w:style>
  <w:style w:type="paragraph" w:styleId="Ingenafstand">
    <w:name w:val="No Spacing"/>
    <w:uiPriority w:val="1"/>
    <w:qFormat/>
    <w:rsid w:val="004732D4"/>
    <w:rPr>
      <w:rFonts w:eastAsiaTheme="minorHAnsi"/>
      <w:sz w:val="22"/>
      <w:szCs w:val="22"/>
      <w:lang w:val="da-DK"/>
    </w:rPr>
  </w:style>
  <w:style w:type="paragraph" w:customStyle="1" w:styleId="HeaderOdd">
    <w:name w:val="Header Odd"/>
    <w:basedOn w:val="Ingenafstand"/>
    <w:qFormat/>
    <w:rsid w:val="00240458"/>
    <w:pPr>
      <w:pBdr>
        <w:bottom w:val="single" w:sz="4" w:space="1" w:color="4F81BD" w:themeColor="accent1"/>
      </w:pBdr>
      <w:jc w:val="right"/>
    </w:pPr>
    <w:rPr>
      <w:rFonts w:eastAsiaTheme="minorEastAsia"/>
      <w:b/>
      <w:bCs/>
      <w:color w:val="1F497D" w:themeColor="text2"/>
      <w:sz w:val="20"/>
      <w:szCs w:val="23"/>
      <w:lang w:eastAsia="fr-FR"/>
    </w:rPr>
  </w:style>
  <w:style w:type="paragraph" w:styleId="Billedtekst">
    <w:name w:val="caption"/>
    <w:basedOn w:val="Normal"/>
    <w:next w:val="Normal"/>
    <w:uiPriority w:val="35"/>
    <w:unhideWhenUsed/>
    <w:qFormat/>
    <w:rsid w:val="00A60B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vp\Dropbox\Matematik_DVP_LMI\Template%20-%20f&#230;l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D412C2-2B66-4DBD-99C7-07C7339E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fælles</Template>
  <TotalTime>9</TotalTime>
  <Pages>5</Pages>
  <Words>358</Words>
  <Characters>1882</Characters>
  <Application>Microsoft Office Word</Application>
  <DocSecurity>0</DocSecurity>
  <Lines>1882</Lines>
  <Paragraphs>223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Dorthe Videbæk Pedersen (DVP)</dc:creator>
  <cp:keywords/>
  <dc:description/>
  <cp:lastModifiedBy>Jette Majland</cp:lastModifiedBy>
  <cp:revision>3</cp:revision>
  <cp:lastPrinted>2020-01-15T14:35:00Z</cp:lastPrinted>
  <dcterms:created xsi:type="dcterms:W3CDTF">2022-01-18T12:33:00Z</dcterms:created>
  <dcterms:modified xsi:type="dcterms:W3CDTF">2022-01-18T12:42:00Z</dcterms:modified>
</cp:coreProperties>
</file>